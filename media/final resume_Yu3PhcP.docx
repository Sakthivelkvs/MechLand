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"/>
        <w:tblW w:w="4588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510"/>
        <w:gridCol w:w="7200"/>
      </w:tblGrid>
      <w:tr w:rsidR="006465C3" w:rsidRPr="006465C3" w14:paraId="3B63BB86" w14:textId="77777777" w:rsidTr="00AF074E">
        <w:trPr>
          <w:trHeight w:val="1053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07D76" w14:textId="557E3F8F" w:rsidR="00AF074E" w:rsidRPr="006465C3" w:rsidRDefault="00AF074E" w:rsidP="00AF074E">
            <w:pPr>
              <w:pStyle w:val="Title"/>
              <w:rPr>
                <w:b/>
                <w:bCs/>
                <w:color w:val="auto"/>
              </w:rPr>
            </w:pPr>
            <w:r w:rsidRPr="006465C3">
              <w:rPr>
                <w:b/>
                <w:bCs/>
                <w:color w:val="auto"/>
              </w:rPr>
              <w:t xml:space="preserve">SAKTHIVEL K               </w:t>
            </w:r>
          </w:p>
          <w:p w14:paraId="24E9E0D9" w14:textId="3F926B05" w:rsidR="00AF074E" w:rsidRPr="006465C3" w:rsidRDefault="00AF074E" w:rsidP="00AF074E">
            <w:pPr>
              <w:pStyle w:val="Title"/>
              <w:rPr>
                <w:noProof/>
                <w:color w:val="auto"/>
              </w:rPr>
            </w:pPr>
            <w:r w:rsidRPr="006465C3">
              <w:rPr>
                <w:color w:val="auto"/>
                <w:sz w:val="28"/>
                <w:szCs w:val="40"/>
              </w:rPr>
              <w:t>STUDENT</w:t>
            </w:r>
          </w:p>
        </w:tc>
      </w:tr>
      <w:tr w:rsidR="006465C3" w:rsidRPr="006465C3" w14:paraId="7399B77D" w14:textId="77777777" w:rsidTr="003B42A5">
        <w:trPr>
          <w:trHeight w:val="590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DE396" w14:textId="2A0AB6BA" w:rsidR="00AF074E" w:rsidRPr="006465C3" w:rsidRDefault="00AF074E" w:rsidP="00AF074E">
            <w:pPr>
              <w:spacing w:after="120"/>
              <w:jc w:val="center"/>
              <w:rPr>
                <w:color w:val="auto"/>
              </w:rPr>
            </w:pPr>
            <w:r w:rsidRPr="006465C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0D132C" wp14:editId="34AC9C4A">
                      <wp:simplePos x="0" y="0"/>
                      <wp:positionH relativeFrom="column">
                        <wp:posOffset>3302635</wp:posOffset>
                      </wp:positionH>
                      <wp:positionV relativeFrom="paragraph">
                        <wp:posOffset>194945</wp:posOffset>
                      </wp:positionV>
                      <wp:extent cx="1173480" cy="274320"/>
                      <wp:effectExtent l="0" t="0" r="7620" b="0"/>
                      <wp:wrapNone/>
                      <wp:docPr id="6" name="Text Box 6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34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BCC8E" w14:textId="3456B86E" w:rsidR="00AF074E" w:rsidRDefault="00AF074E">
                                  <w:r>
                                    <w:rPr>
                                      <w:rFonts w:asciiTheme="minorHAnsi" w:eastAsia="Microsoft Sans Serif" w:hAnsiTheme="minorHAnsi" w:cs="Microsoft Sans Serif"/>
                                    </w:rPr>
                                    <w:t>Calicut, India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0D13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260.05pt;margin-top:15.35pt;width:92.4pt;height:21.6pt;z-index:251675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" fillcolor="white [3212]" stroked="f" strokeweight=".5pt">
                      <v:textbox>
                        <w:txbxContent>
                          <w:p w14:paraId="151BCC8E" w14:textId="3456B86E" w:rsidR="00AF074E" w:rsidRDefault="00AF074E">
                            <w:r>
                              <w:rPr>
                                <w:rFonts w:asciiTheme="minorHAnsi" w:eastAsia="Microsoft Sans Serif" w:hAnsiTheme="minorHAnsi" w:cs="Microsoft Sans Serif"/>
                              </w:rPr>
                              <w:t>Calicut, India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65C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D170C58" wp14:editId="592CB86A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526C7A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1B0DE84" w14:textId="1D3F1CE4" w:rsidR="00AF074E" w:rsidRPr="006465C3" w:rsidRDefault="003A5753" w:rsidP="00AF074E">
            <w:pPr>
              <w:pStyle w:val="Subtitle"/>
              <w:jc w:val="left"/>
              <w:rPr>
                <w:rStyle w:val="SubtitleChar"/>
                <w:color w:val="auto"/>
              </w:rPr>
            </w:pPr>
            <w:r w:rsidRPr="006465C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49F3C1" wp14:editId="05356054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20320</wp:posOffset>
                      </wp:positionV>
                      <wp:extent cx="1188720" cy="27432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7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AAD808" w14:textId="6BBD1FB9" w:rsidR="003A5753" w:rsidRDefault="003A5753">
                                  <w:r>
                                    <w:rPr>
                                      <w:rFonts w:asciiTheme="minorHAnsi" w:eastAsia="Microsoft Sans Serif" w:hAnsiTheme="minorHAnsi" w:cs="Microsoft Sans Serif"/>
                                    </w:rPr>
                                    <w:t>Calicut, India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9F3C1" id="Text Box 11" o:spid="_x0000_s1027" type="#_x0000_t202" style="position:absolute;margin-left:261.15pt;margin-top:1.6pt;width:93.6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" fillcolor="white [3212]" stroked="f" strokeweight=".5pt">
                      <v:textbox>
                        <w:txbxContent>
                          <w:p w14:paraId="68AAD808" w14:textId="6BBD1FB9" w:rsidR="003A5753" w:rsidRDefault="003A5753">
                            <w:r>
                              <w:rPr>
                                <w:rFonts w:asciiTheme="minorHAnsi" w:eastAsia="Microsoft Sans Serif" w:hAnsiTheme="minorHAnsi" w:cs="Microsoft Sans Serif"/>
                              </w:rPr>
                              <w:t>Calicut, India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65C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7EF4E5" wp14:editId="75C0945D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22860</wp:posOffset>
                      </wp:positionV>
                      <wp:extent cx="1996440" cy="274320"/>
                      <wp:effectExtent l="0" t="0" r="381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64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62C36D" w14:textId="77777777" w:rsidR="00AF074E" w:rsidRPr="00AF074E" w:rsidRDefault="00AF074E" w:rsidP="00AF074E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AF074E">
                                    <w:rPr>
                                      <w:rFonts w:asciiTheme="minorHAnsi" w:eastAsia="Microsoft Sans Serif" w:hAnsiTheme="minorHAnsi" w:cs="Microsoft Sans Serif"/>
                                    </w:rPr>
                                    <w:t>sakthivelkvs4@gmail.com</w:t>
                                  </w:r>
                                </w:p>
                                <w:p w14:paraId="4474BB25" w14:textId="77777777" w:rsidR="00AF074E" w:rsidRDefault="00AF07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EF4E5" id="Text Box 5" o:spid="_x0000_s1028" type="#_x0000_t202" style="position:absolute;margin-left:44.25pt;margin-top:1.8pt;width:157.2pt;height:21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" fillcolor="white [3212]" stroked="f" strokeweight=".5pt">
                      <v:textbox>
                        <w:txbxContent>
                          <w:p w14:paraId="3A62C36D" w14:textId="77777777" w:rsidR="00AF074E" w:rsidRPr="00AF074E" w:rsidRDefault="00AF074E" w:rsidP="00AF074E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AF074E">
                              <w:rPr>
                                <w:rFonts w:asciiTheme="minorHAnsi" w:eastAsia="Microsoft Sans Serif" w:hAnsiTheme="minorHAnsi" w:cs="Microsoft Sans Serif"/>
                              </w:rPr>
                              <w:t>sakthivelkvs4@gmail.com</w:t>
                            </w:r>
                          </w:p>
                          <w:p w14:paraId="4474BB25" w14:textId="77777777" w:rsidR="00AF074E" w:rsidRDefault="00AF074E"/>
                        </w:txbxContent>
                      </v:textbox>
                    </v:shape>
                  </w:pict>
                </mc:Fallback>
              </mc:AlternateContent>
            </w:r>
          </w:p>
          <w:p w14:paraId="19552C85" w14:textId="190C830C" w:rsidR="00AF074E" w:rsidRPr="006465C3" w:rsidRDefault="003B42A5" w:rsidP="00AF074E">
            <w:pPr>
              <w:jc w:val="center"/>
              <w:rPr>
                <w:color w:val="auto"/>
              </w:rPr>
            </w:pPr>
            <w:r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00C2573" wp14:editId="29534AB1">
                      <wp:simplePos x="0" y="0"/>
                      <wp:positionH relativeFrom="column">
                        <wp:posOffset>2251190</wp:posOffset>
                      </wp:positionH>
                      <wp:positionV relativeFrom="paragraph">
                        <wp:posOffset>134447</wp:posOffset>
                      </wp:positionV>
                      <wp:extent cx="0" cy="8111663"/>
                      <wp:effectExtent l="0" t="0" r="38100" b="2286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1116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F5D91B" id="Straight Connector 20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25pt,10.6pt" to="177.25pt,6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gQlwEAAIgDAAAOAAAAZHJzL2Uyb0RvYy54bWysU8tu2zAQvBfoPxC815JSw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F074E" w:rsidRPr="006465C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21C0ECE" wp14:editId="0970B7E7">
                      <wp:extent cx="613092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CA53B5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465C3" w:rsidRPr="006465C3" w14:paraId="3119F9BD" w14:textId="77777777" w:rsidTr="003B42A5">
        <w:trPr>
          <w:trHeight w:val="1624"/>
        </w:trPr>
        <w:tc>
          <w:tcPr>
            <w:tcW w:w="3510" w:type="dxa"/>
            <w:shd w:val="clear" w:color="auto" w:fill="auto"/>
          </w:tcPr>
          <w:p w14:paraId="25F6BBDF" w14:textId="0C9E9525" w:rsidR="00EF3D61" w:rsidRDefault="00AF074E" w:rsidP="00EF3D61">
            <w:pPr>
              <w:pStyle w:val="Heading1"/>
            </w:pPr>
            <w:r w:rsidRPr="006465C3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16417B8" wp14:editId="508529A4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-656590</wp:posOffset>
                  </wp:positionV>
                  <wp:extent cx="233041" cy="253756"/>
                  <wp:effectExtent l="0" t="0" r="0" b="0"/>
                  <wp:wrapNone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1" cy="25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sdt>
              <w:sdtPr>
                <w:id w:val="1272060749"/>
                <w:placeholder>
                  <w:docPart w:val="F859D53DC4084625B98AAC706837A97A"/>
                </w:placeholder>
                <w:temporary/>
                <w:showingPlcHdr/>
                <w15:appearance w15:val="hidden"/>
              </w:sdtPr>
              <w:sdtContent>
                <w:r w:rsidRPr="00EF3D61">
                  <w:rPr>
                    <w:spacing w:val="40"/>
                    <w:sz w:val="24"/>
                    <w:szCs w:val="24"/>
                  </w:rPr>
                  <w:t>CONTACT</w:t>
                </w:r>
              </w:sdtContent>
            </w:sdt>
          </w:p>
          <w:p w14:paraId="74BD30D4" w14:textId="3986B88F" w:rsidR="00AF074E" w:rsidRPr="006465C3" w:rsidRDefault="00EF3D61" w:rsidP="00EF3D61">
            <w:pPr>
              <w:pStyle w:val="Heading1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5EE0BF" wp14:editId="5AE86FE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5162</wp:posOffset>
                      </wp:positionV>
                      <wp:extent cx="749402" cy="4916"/>
                      <wp:effectExtent l="0" t="0" r="31750" b="3365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9402" cy="49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516A03" id="Straight Connector 15" o:spid="_x0000_s1026" style="position:absolute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.4pt" to="59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0075CCF" w14:textId="246A284F" w:rsidR="00AF074E" w:rsidRPr="006465C3" w:rsidRDefault="006465C3" w:rsidP="00AF074E">
            <w:pPr>
              <w:pStyle w:val="Heading2"/>
              <w:rPr>
                <w:color w:val="auto"/>
              </w:rPr>
            </w:pPr>
            <w:r w:rsidRPr="006465C3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D5BCE60" wp14:editId="1A67506B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492760</wp:posOffset>
                      </wp:positionV>
                      <wp:extent cx="1127760" cy="44196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776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C82390" w14:textId="06652D8D" w:rsidR="006465C3" w:rsidRPr="00EF3D61" w:rsidRDefault="006465C3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 w:rsidRPr="00EF3D61">
                                    <w:rPr>
                                      <w:color w:val="262626" w:themeColor="text1" w:themeTint="D9"/>
                                    </w:rPr>
                                    <w:t>linkedin.com/in/sakthivel-k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BCE60" id="Text Box 13" o:spid="_x0000_s1029" type="#_x0000_t202" style="position:absolute;margin-left:14.15pt;margin-top:38.8pt;width:88.8pt;height:3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" fillcolor="white [3201]" stroked="f" strokeweight=".5pt">
                      <v:textbox>
                        <w:txbxContent>
                          <w:p w14:paraId="73C82390" w14:textId="06652D8D" w:rsidR="006465C3" w:rsidRPr="00EF3D61" w:rsidRDefault="006465C3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F3D61">
                              <w:rPr>
                                <w:color w:val="262626" w:themeColor="text1" w:themeTint="D9"/>
                              </w:rPr>
                              <w:t>linkedin.com/in/sakthivel-k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65C3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6B66945" wp14:editId="2585F145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69215</wp:posOffset>
                      </wp:positionV>
                      <wp:extent cx="1432560" cy="297180"/>
                      <wp:effectExtent l="0" t="0" r="0" b="762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256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9A50B" w14:textId="34F0D013" w:rsidR="006465C3" w:rsidRPr="00EF3D61" w:rsidRDefault="006465C3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 w:rsidRPr="00EF3D61">
                                    <w:rPr>
                                      <w:color w:val="262626" w:themeColor="text1" w:themeTint="D9"/>
                                    </w:rPr>
                                    <w:t>@Sakthivelkvs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66945" id="Text Box 12" o:spid="_x0000_s1030" type="#_x0000_t202" style="position:absolute;margin-left:16.65pt;margin-top:5.45pt;width:112.8pt;height:23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" fillcolor="white [3201]" stroked="f" strokeweight=".5pt">
                      <v:textbox>
                        <w:txbxContent>
                          <w:p w14:paraId="55D9A50B" w14:textId="34F0D013" w:rsidR="006465C3" w:rsidRPr="00EF3D61" w:rsidRDefault="006465C3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F3D61">
                              <w:rPr>
                                <w:color w:val="262626" w:themeColor="text1" w:themeTint="D9"/>
                              </w:rPr>
                              <w:t>@Sakthivelkvs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5ACB" w:rsidRPr="006465C3">
              <w:rPr>
                <w:noProof/>
                <w:color w:val="auto"/>
              </w:rPr>
              <w:drawing>
                <wp:anchor distT="0" distB="0" distL="114300" distR="114300" simplePos="0" relativeHeight="251683840" behindDoc="0" locked="0" layoutInCell="1" allowOverlap="1" wp14:anchorId="3AF3F108" wp14:editId="6D85B5F3">
                  <wp:simplePos x="0" y="0"/>
                  <wp:positionH relativeFrom="column">
                    <wp:posOffset>-46989</wp:posOffset>
                  </wp:positionH>
                  <wp:positionV relativeFrom="paragraph">
                    <wp:posOffset>605156</wp:posOffset>
                  </wp:positionV>
                  <wp:extent cx="220980" cy="220980"/>
                  <wp:effectExtent l="0" t="0" r="7620" b="762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57" cy="22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5ACB" w:rsidRPr="006465C3">
              <w:rPr>
                <w:noProof/>
                <w:color w:val="auto"/>
              </w:rPr>
              <w:drawing>
                <wp:anchor distT="0" distB="0" distL="114300" distR="114300" simplePos="0" relativeHeight="251681792" behindDoc="0" locked="0" layoutInCell="1" allowOverlap="1" wp14:anchorId="28D016D4" wp14:editId="078AC39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94615</wp:posOffset>
                  </wp:positionV>
                  <wp:extent cx="228600" cy="243840"/>
                  <wp:effectExtent l="0" t="0" r="0" b="3810"/>
                  <wp:wrapNone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0" w:type="dxa"/>
            <w:shd w:val="clear" w:color="auto" w:fill="auto"/>
          </w:tcPr>
          <w:p w14:paraId="65806782" w14:textId="5312E167" w:rsidR="00AF074E" w:rsidRPr="006465C3" w:rsidRDefault="00EF3D61" w:rsidP="00AF074E">
            <w:pPr>
              <w:pStyle w:val="Heading1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83C9BA" wp14:editId="4CFE2746">
                      <wp:simplePos x="0" y="0"/>
                      <wp:positionH relativeFrom="column">
                        <wp:posOffset>-26464</wp:posOffset>
                      </wp:positionH>
                      <wp:positionV relativeFrom="paragraph">
                        <wp:posOffset>242344</wp:posOffset>
                      </wp:positionV>
                      <wp:extent cx="749402" cy="4916"/>
                      <wp:effectExtent l="0" t="0" r="31750" b="3365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9402" cy="49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24BA156" id="Straight Connector 14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19.1pt" to="56.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F074E" w:rsidRPr="006465C3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097BF4D" wp14:editId="52D2B296">
                  <wp:simplePos x="0" y="0"/>
                  <wp:positionH relativeFrom="column">
                    <wp:posOffset>646430</wp:posOffset>
                  </wp:positionH>
                  <wp:positionV relativeFrom="paragraph">
                    <wp:posOffset>-654050</wp:posOffset>
                  </wp:positionV>
                  <wp:extent cx="222246" cy="242002"/>
                  <wp:effectExtent l="0" t="0" r="0" b="5715"/>
                  <wp:wrapNone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46" cy="24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F074E" w:rsidRPr="006465C3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BF93240" wp14:editId="6D135382">
                  <wp:simplePos x="0" y="0"/>
                  <wp:positionH relativeFrom="column">
                    <wp:posOffset>2705100</wp:posOffset>
                  </wp:positionH>
                  <wp:positionV relativeFrom="paragraph">
                    <wp:posOffset>-643255</wp:posOffset>
                  </wp:positionV>
                  <wp:extent cx="203831" cy="221950"/>
                  <wp:effectExtent l="0" t="0" r="0" b="0"/>
                  <wp:wrapNone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1" cy="22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F074E" w:rsidRPr="006465C3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74E8AB" wp14:editId="4209584F">
                      <wp:simplePos x="0" y="0"/>
                      <wp:positionH relativeFrom="column">
                        <wp:posOffset>2950210</wp:posOffset>
                      </wp:positionH>
                      <wp:positionV relativeFrom="paragraph">
                        <wp:posOffset>-683260</wp:posOffset>
                      </wp:positionV>
                      <wp:extent cx="1996440" cy="274320"/>
                      <wp:effectExtent l="0" t="0" r="381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64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7BC145" w14:textId="5E47C0A5" w:rsidR="00AF074E" w:rsidRDefault="00AF074E">
                                  <w:r>
                                    <w:rPr>
                                      <w:rFonts w:asciiTheme="minorHAnsi" w:eastAsia="Microsoft Sans Serif" w:hAnsiTheme="minorHAnsi" w:cs="Microsoft Sans Serif"/>
                                    </w:rPr>
                                    <w:t>9080150931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4E8AB" id="Text Box 7" o:spid="_x0000_s1031" type="#_x0000_t202" style="position:absolute;margin-left:232.3pt;margin-top:-53.8pt;width:157.2pt;height:21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" fillcolor="white [3212]" stroked="f" strokeweight=".5pt">
                      <v:textbox>
                        <w:txbxContent>
                          <w:p w14:paraId="577BC145" w14:textId="5E47C0A5" w:rsidR="00AF074E" w:rsidRDefault="00AF074E">
                            <w:r>
                              <w:rPr>
                                <w:rFonts w:asciiTheme="minorHAnsi" w:eastAsia="Microsoft Sans Serif" w:hAnsiTheme="minorHAnsi" w:cs="Microsoft Sans Serif"/>
                              </w:rPr>
                              <w:t>9080150931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sz w:val="20"/>
                  <w:szCs w:val="20"/>
                </w:rPr>
                <w:id w:val="-447008296"/>
                <w:placeholder>
                  <w:docPart w:val="EEB0AE4B655A48DD812E900069C32421"/>
                </w:placeholder>
                <w:temporary/>
                <w:showingPlcHdr/>
                <w15:appearance w15:val="hidden"/>
              </w:sdtPr>
              <w:sdtContent>
                <w:r w:rsidR="00AF074E" w:rsidRPr="00EF3D61">
                  <w:rPr>
                    <w:spacing w:val="40"/>
                    <w:sz w:val="24"/>
                    <w:szCs w:val="24"/>
                  </w:rPr>
                  <w:t>PROFILE</w:t>
                </w:r>
              </w:sdtContent>
            </w:sdt>
          </w:p>
          <w:p w14:paraId="1CB6DBDE" w14:textId="5F71AD21" w:rsidR="00EF3D61" w:rsidRPr="006465C3" w:rsidRDefault="00AF074E" w:rsidP="00875ACB">
            <w:pPr>
              <w:keepNext/>
              <w:keepLines/>
              <w:spacing w:line="240" w:lineRule="auto"/>
              <w:outlineLvl w:val="1"/>
              <w:rPr>
                <w:color w:val="auto"/>
                <w:sz w:val="20"/>
                <w:szCs w:val="20"/>
              </w:rPr>
            </w:pPr>
            <w:r w:rsidRPr="006465C3">
              <w:rPr>
                <w:color w:val="auto"/>
                <w:sz w:val="20"/>
                <w:szCs w:val="20"/>
              </w:rPr>
              <w:t xml:space="preserve"> </w:t>
            </w:r>
          </w:p>
          <w:p w14:paraId="1DF3E80D" w14:textId="3F084225" w:rsidR="009321A8" w:rsidRPr="006465C3" w:rsidRDefault="00875ACB" w:rsidP="00875ACB">
            <w:pPr>
              <w:spacing w:line="360" w:lineRule="auto"/>
              <w:jc w:val="both"/>
              <w:rPr>
                <w:color w:val="auto"/>
              </w:rPr>
            </w:pPr>
            <w:r w:rsidRPr="006465C3">
              <w:rPr>
                <w:color w:val="262626" w:themeColor="text1" w:themeTint="D9"/>
              </w:rPr>
              <w:t>Self-motivated and hardworking fresher seeking for an opportunity to work in a challenging environment to prove my skills and utilize my knowledge and intelligence in the growth of organization.</w:t>
            </w:r>
            <w:r w:rsidRPr="006465C3">
              <w:rPr>
                <w:color w:val="auto"/>
              </w:rPr>
              <w:t xml:space="preserve"> </w:t>
            </w:r>
          </w:p>
        </w:tc>
      </w:tr>
      <w:tr w:rsidR="006465C3" w:rsidRPr="006465C3" w14:paraId="3F213652" w14:textId="77777777" w:rsidTr="00AF074E">
        <w:trPr>
          <w:trHeight w:val="2907"/>
        </w:trPr>
        <w:tc>
          <w:tcPr>
            <w:tcW w:w="3510" w:type="dxa"/>
            <w:shd w:val="clear" w:color="auto" w:fill="auto"/>
          </w:tcPr>
          <w:p w14:paraId="4C8E9848" w14:textId="600CEE60" w:rsidR="00AF074E" w:rsidRPr="006465C3" w:rsidRDefault="00EF3D61" w:rsidP="00AF074E">
            <w:pPr>
              <w:pStyle w:val="Heading1"/>
              <w:rPr>
                <w:sz w:val="24"/>
                <w:szCs w:val="34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B7B2CA" wp14:editId="754B9E12">
                      <wp:simplePos x="0" y="0"/>
                      <wp:positionH relativeFrom="column">
                        <wp:posOffset>-7415</wp:posOffset>
                      </wp:positionH>
                      <wp:positionV relativeFrom="paragraph">
                        <wp:posOffset>241546</wp:posOffset>
                      </wp:positionV>
                      <wp:extent cx="587477" cy="2458"/>
                      <wp:effectExtent l="0" t="0" r="22225" b="3619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477" cy="24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68F995" id="Straight Connector 16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9pt" to="45.6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sdt>
              <w:sdtPr>
                <w:rPr>
                  <w:sz w:val="24"/>
                  <w:szCs w:val="34"/>
                </w:rPr>
                <w:id w:val="211169216"/>
                <w:placeholder>
                  <w:docPart w:val="AE560F2163984599A0194D1F178A4B57"/>
                </w:placeholder>
                <w:temporary/>
                <w:showingPlcHdr/>
                <w15:appearance w15:val="hidden"/>
              </w:sdtPr>
              <w:sdtContent>
                <w:r w:rsidR="00AF074E" w:rsidRPr="00EF3D61">
                  <w:rPr>
                    <w:spacing w:val="40"/>
                    <w:sz w:val="24"/>
                    <w:szCs w:val="34"/>
                  </w:rPr>
                  <w:t>SKILLS</w:t>
                </w:r>
              </w:sdtContent>
            </w:sdt>
            <w:r w:rsidR="00AF074E" w:rsidRPr="006465C3">
              <w:rPr>
                <w:sz w:val="24"/>
                <w:szCs w:val="34"/>
              </w:rPr>
              <w:t xml:space="preserve"> </w:t>
            </w:r>
          </w:p>
          <w:p w14:paraId="188A3066" w14:textId="0344243D" w:rsidR="003A5753" w:rsidRPr="003A5753" w:rsidRDefault="00AF074E" w:rsidP="003A5753">
            <w:pPr>
              <w:pStyle w:val="Heading2"/>
              <w:spacing w:line="240" w:lineRule="auto"/>
              <w:rPr>
                <w:color w:val="auto"/>
                <w:sz w:val="16"/>
                <w:szCs w:val="22"/>
              </w:rPr>
            </w:pPr>
            <w:r w:rsidRPr="006465C3">
              <w:rPr>
                <w:color w:val="auto"/>
              </w:rPr>
              <w:t xml:space="preserve"> </w:t>
            </w:r>
          </w:p>
          <w:p w14:paraId="086F6B69" w14:textId="24E47F36" w:rsidR="003A5753" w:rsidRPr="003A5753" w:rsidRDefault="003A5753" w:rsidP="003A5753">
            <w:pPr>
              <w:autoSpaceDE w:val="0"/>
              <w:autoSpaceDN w:val="0"/>
              <w:adjustRightInd w:val="0"/>
              <w:spacing w:after="181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 xml:space="preserve">Java </w:t>
            </w:r>
          </w:p>
          <w:p w14:paraId="35785105" w14:textId="77777777" w:rsidR="003A5753" w:rsidRPr="003A5753" w:rsidRDefault="003A5753" w:rsidP="003A5753">
            <w:pPr>
              <w:autoSpaceDE w:val="0"/>
              <w:autoSpaceDN w:val="0"/>
              <w:adjustRightInd w:val="0"/>
              <w:spacing w:after="181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 xml:space="preserve">Python </w:t>
            </w:r>
          </w:p>
          <w:p w14:paraId="63C8F74B" w14:textId="77777777" w:rsidR="003A5753" w:rsidRPr="003A5753" w:rsidRDefault="003A5753" w:rsidP="003A5753">
            <w:pPr>
              <w:autoSpaceDE w:val="0"/>
              <w:autoSpaceDN w:val="0"/>
              <w:adjustRightInd w:val="0"/>
              <w:spacing w:after="181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 xml:space="preserve">HTML </w:t>
            </w:r>
          </w:p>
          <w:p w14:paraId="2FC3E737" w14:textId="77777777" w:rsidR="003A5753" w:rsidRPr="003A5753" w:rsidRDefault="003A5753" w:rsidP="003A5753">
            <w:pPr>
              <w:autoSpaceDE w:val="0"/>
              <w:autoSpaceDN w:val="0"/>
              <w:adjustRightInd w:val="0"/>
              <w:spacing w:after="181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 xml:space="preserve">CSS </w:t>
            </w:r>
          </w:p>
          <w:p w14:paraId="4F1AA8A7" w14:textId="1BC802FA" w:rsidR="00A67D16" w:rsidRDefault="003A5753" w:rsidP="00A67D16">
            <w:pPr>
              <w:autoSpaceDE w:val="0"/>
              <w:autoSpaceDN w:val="0"/>
              <w:adjustRightInd w:val="0"/>
              <w:spacing w:after="0" w:line="36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>MySQL</w:t>
            </w:r>
          </w:p>
          <w:p w14:paraId="54F1D783" w14:textId="316C1E02" w:rsidR="00A67D16" w:rsidRPr="00A67D16" w:rsidRDefault="00A67D16" w:rsidP="00A67D16">
            <w:pPr>
              <w:autoSpaceDE w:val="0"/>
              <w:autoSpaceDN w:val="0"/>
              <w:adjustRightInd w:val="0"/>
              <w:spacing w:after="0" w:line="36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>
              <w:rPr>
                <w:rFonts w:eastAsiaTheme="minorHAnsi"/>
                <w:color w:val="262626" w:themeColor="text1" w:themeTint="D9"/>
                <w:lang w:eastAsia="en-US"/>
              </w:rPr>
              <w:t>JavaScript</w:t>
            </w:r>
          </w:p>
        </w:tc>
        <w:tc>
          <w:tcPr>
            <w:tcW w:w="7200" w:type="dxa"/>
            <w:vMerge w:val="restart"/>
            <w:shd w:val="clear" w:color="auto" w:fill="auto"/>
          </w:tcPr>
          <w:p w14:paraId="5C1321AB" w14:textId="2518402B" w:rsidR="00875ACB" w:rsidRPr="00EF3D61" w:rsidRDefault="00875ACB" w:rsidP="003A5753">
            <w:pPr>
              <w:pStyle w:val="Heading1"/>
              <w:spacing w:after="0"/>
              <w:rPr>
                <w:spacing w:val="40"/>
                <w:sz w:val="24"/>
                <w:szCs w:val="24"/>
              </w:rPr>
            </w:pPr>
            <w:r w:rsidRPr="00EF3D61">
              <w:rPr>
                <w:spacing w:val="40"/>
                <w:sz w:val="24"/>
                <w:szCs w:val="24"/>
              </w:rPr>
              <w:t>EDUCATION</w:t>
            </w:r>
            <w:r w:rsidR="00AF074E" w:rsidRPr="00EF3D61">
              <w:rPr>
                <w:spacing w:val="40"/>
                <w:sz w:val="24"/>
                <w:szCs w:val="24"/>
              </w:rPr>
              <w:t xml:space="preserve"> </w:t>
            </w:r>
          </w:p>
          <w:p w14:paraId="693DDFAA" w14:textId="2E6287A4" w:rsidR="009321A8" w:rsidRPr="006465C3" w:rsidRDefault="003A5753" w:rsidP="009321A8">
            <w:pPr>
              <w:keepNext/>
              <w:keepLines/>
              <w:spacing w:after="0" w:line="240" w:lineRule="auto"/>
              <w:outlineLvl w:val="1"/>
              <w:rPr>
                <w:color w:val="auto"/>
              </w:rPr>
            </w:pPr>
            <w:r w:rsidRPr="006465C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BE3A73F" wp14:editId="5D7356CA">
                      <wp:extent cx="1000432" cy="5162"/>
                      <wp:effectExtent l="0" t="0" r="28575" b="3302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432" cy="51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C0C1BA" id="Straight Connector 5" o:spid="_x0000_s1026" alt="Decorativ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8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FA6623" w14:textId="77777777" w:rsidR="003A5753" w:rsidRPr="006465C3" w:rsidRDefault="003A5753" w:rsidP="009321A8">
            <w:pPr>
              <w:keepNext/>
              <w:keepLines/>
              <w:spacing w:after="0" w:line="240" w:lineRule="auto"/>
              <w:outlineLvl w:val="1"/>
              <w:rPr>
                <w:color w:val="auto"/>
              </w:rPr>
            </w:pPr>
          </w:p>
          <w:p w14:paraId="64FF838C" w14:textId="77777777" w:rsidR="00875ACB" w:rsidRPr="00EF3D61" w:rsidRDefault="00875ACB" w:rsidP="009321A8">
            <w:pPr>
              <w:pStyle w:val="Default"/>
              <w:spacing w:line="360" w:lineRule="auto"/>
              <w:rPr>
                <w:color w:val="262626" w:themeColor="text1" w:themeTint="D9"/>
                <w:sz w:val="22"/>
                <w:szCs w:val="22"/>
              </w:rPr>
            </w:pPr>
            <w:r w:rsidRPr="00EF3D61">
              <w:rPr>
                <w:b/>
                <w:bCs/>
                <w:color w:val="262626" w:themeColor="text1" w:themeTint="D9"/>
                <w:sz w:val="22"/>
                <w:szCs w:val="22"/>
              </w:rPr>
              <w:t xml:space="preserve">Master’s Degree - Computer Applications </w:t>
            </w:r>
          </w:p>
          <w:p w14:paraId="39667750" w14:textId="77777777" w:rsidR="00875ACB" w:rsidRPr="00EF3D61" w:rsidRDefault="00875ACB" w:rsidP="009321A8">
            <w:pPr>
              <w:pStyle w:val="Default"/>
              <w:spacing w:line="360" w:lineRule="auto"/>
              <w:rPr>
                <w:color w:val="262626" w:themeColor="text1" w:themeTint="D9"/>
                <w:sz w:val="22"/>
                <w:szCs w:val="22"/>
              </w:rPr>
            </w:pPr>
            <w:r w:rsidRPr="00EF3D61">
              <w:rPr>
                <w:color w:val="262626" w:themeColor="text1" w:themeTint="D9"/>
                <w:sz w:val="22"/>
                <w:szCs w:val="22"/>
              </w:rPr>
              <w:t xml:space="preserve">AWH Engineering College, </w:t>
            </w:r>
            <w:proofErr w:type="spellStart"/>
            <w:r w:rsidRPr="00EF3D61">
              <w:rPr>
                <w:color w:val="262626" w:themeColor="text1" w:themeTint="D9"/>
                <w:sz w:val="22"/>
                <w:szCs w:val="22"/>
              </w:rPr>
              <w:t>Kuttikkatoor</w:t>
            </w:r>
            <w:proofErr w:type="spellEnd"/>
            <w:r w:rsidRPr="00EF3D61">
              <w:rPr>
                <w:color w:val="262626" w:themeColor="text1" w:themeTint="D9"/>
                <w:sz w:val="22"/>
                <w:szCs w:val="22"/>
              </w:rPr>
              <w:t xml:space="preserve">, Kozhikode. </w:t>
            </w:r>
          </w:p>
          <w:p w14:paraId="2AFC0FA8" w14:textId="04ED66A3" w:rsidR="00875ACB" w:rsidRPr="00EF3D61" w:rsidRDefault="00875ACB" w:rsidP="009321A8">
            <w:pPr>
              <w:pStyle w:val="Default"/>
              <w:spacing w:line="360" w:lineRule="auto"/>
              <w:rPr>
                <w:color w:val="262626" w:themeColor="text1" w:themeTint="D9"/>
                <w:sz w:val="22"/>
                <w:szCs w:val="22"/>
              </w:rPr>
            </w:pPr>
            <w:r w:rsidRPr="00EF3D61">
              <w:rPr>
                <w:color w:val="262626" w:themeColor="text1" w:themeTint="D9"/>
                <w:sz w:val="22"/>
                <w:szCs w:val="22"/>
              </w:rPr>
              <w:t xml:space="preserve">2022-2024 </w:t>
            </w:r>
          </w:p>
          <w:p w14:paraId="22873224" w14:textId="77777777" w:rsidR="00875ACB" w:rsidRPr="00EF3D61" w:rsidRDefault="00875ACB" w:rsidP="009321A8">
            <w:pPr>
              <w:pStyle w:val="Default"/>
              <w:spacing w:line="360" w:lineRule="auto"/>
              <w:rPr>
                <w:color w:val="262626" w:themeColor="text1" w:themeTint="D9"/>
                <w:sz w:val="22"/>
                <w:szCs w:val="22"/>
              </w:rPr>
            </w:pPr>
          </w:p>
          <w:p w14:paraId="557EE7CA" w14:textId="77777777" w:rsidR="009321A8" w:rsidRPr="00EF3D61" w:rsidRDefault="00875ACB" w:rsidP="009321A8">
            <w:pPr>
              <w:pStyle w:val="Default"/>
              <w:spacing w:line="360" w:lineRule="auto"/>
              <w:rPr>
                <w:b/>
                <w:bCs/>
                <w:color w:val="262626" w:themeColor="text1" w:themeTint="D9"/>
                <w:sz w:val="22"/>
                <w:szCs w:val="22"/>
              </w:rPr>
            </w:pPr>
            <w:r w:rsidRPr="00EF3D61">
              <w:rPr>
                <w:b/>
                <w:bCs/>
                <w:color w:val="262626" w:themeColor="text1" w:themeTint="D9"/>
                <w:sz w:val="22"/>
                <w:szCs w:val="22"/>
              </w:rPr>
              <w:t xml:space="preserve">Bachelor of Science - Mathematics </w:t>
            </w:r>
            <w:r w:rsidRPr="00EF3D61">
              <w:rPr>
                <w:b/>
                <w:bCs/>
                <w:color w:val="262626" w:themeColor="text1" w:themeTint="D9"/>
                <w:sz w:val="22"/>
                <w:szCs w:val="22"/>
              </w:rPr>
              <w:t xml:space="preserve">                                                    </w:t>
            </w:r>
          </w:p>
          <w:p w14:paraId="030F0A0D" w14:textId="73014666" w:rsidR="003A5753" w:rsidRPr="00EF3D61" w:rsidRDefault="00875ACB" w:rsidP="009321A8">
            <w:pPr>
              <w:pStyle w:val="Default"/>
              <w:spacing w:line="360" w:lineRule="auto"/>
              <w:rPr>
                <w:color w:val="262626" w:themeColor="text1" w:themeTint="D9"/>
                <w:sz w:val="22"/>
                <w:szCs w:val="22"/>
              </w:rPr>
            </w:pPr>
            <w:r w:rsidRPr="00EF3D61">
              <w:rPr>
                <w:color w:val="262626" w:themeColor="text1" w:themeTint="D9"/>
                <w:sz w:val="22"/>
                <w:szCs w:val="22"/>
              </w:rPr>
              <w:t xml:space="preserve">AVS College of Arts &amp; Science, Salem, </w:t>
            </w:r>
            <w:proofErr w:type="spellStart"/>
            <w:r w:rsidRPr="00EF3D61">
              <w:rPr>
                <w:color w:val="262626" w:themeColor="text1" w:themeTint="D9"/>
                <w:sz w:val="22"/>
                <w:szCs w:val="22"/>
              </w:rPr>
              <w:t>Tamilnadu</w:t>
            </w:r>
            <w:proofErr w:type="spellEnd"/>
            <w:r w:rsidRPr="00EF3D61">
              <w:rPr>
                <w:color w:val="262626" w:themeColor="text1" w:themeTint="D9"/>
                <w:sz w:val="22"/>
                <w:szCs w:val="22"/>
              </w:rPr>
              <w:t xml:space="preserve">. </w:t>
            </w:r>
            <w:r w:rsidRPr="00EF3D61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</w:t>
            </w:r>
            <w:r w:rsidRPr="00EF3D61">
              <w:rPr>
                <w:color w:val="262626" w:themeColor="text1" w:themeTint="D9"/>
                <w:sz w:val="22"/>
                <w:szCs w:val="22"/>
              </w:rPr>
              <w:t xml:space="preserve">2017-2020 </w:t>
            </w:r>
          </w:p>
          <w:p w14:paraId="4F628E5B" w14:textId="53F8F421" w:rsidR="00AF074E" w:rsidRPr="006465C3" w:rsidRDefault="00AF074E" w:rsidP="009321A8">
            <w:pPr>
              <w:spacing w:after="0"/>
              <w:rPr>
                <w:color w:val="auto"/>
              </w:rPr>
            </w:pPr>
          </w:p>
          <w:p w14:paraId="564351F7" w14:textId="04A2FCA0" w:rsidR="00875ACB" w:rsidRPr="006465C3" w:rsidRDefault="00875ACB" w:rsidP="009321A8">
            <w:pPr>
              <w:pStyle w:val="Default"/>
              <w:rPr>
                <w:color w:val="auto"/>
              </w:rPr>
            </w:pPr>
          </w:p>
          <w:p w14:paraId="6EBF60BE" w14:textId="24128445" w:rsidR="006465C3" w:rsidRPr="00EF3D61" w:rsidRDefault="00875ACB" w:rsidP="006465C3">
            <w:pPr>
              <w:pStyle w:val="Heading1"/>
              <w:spacing w:after="0"/>
              <w:rPr>
                <w:spacing w:val="40"/>
                <w:sz w:val="24"/>
                <w:szCs w:val="24"/>
              </w:rPr>
            </w:pPr>
            <w:r w:rsidRPr="006465C3">
              <w:rPr>
                <w:szCs w:val="22"/>
              </w:rPr>
              <w:t xml:space="preserve"> </w:t>
            </w:r>
            <w:r w:rsidR="006465C3" w:rsidRPr="00EF3D61">
              <w:rPr>
                <w:spacing w:val="40"/>
                <w:sz w:val="24"/>
                <w:szCs w:val="24"/>
              </w:rPr>
              <w:t>ACHIEVEMENTS</w:t>
            </w:r>
            <w:r w:rsidR="006465C3" w:rsidRPr="00EF3D61">
              <w:rPr>
                <w:spacing w:val="40"/>
                <w:sz w:val="24"/>
                <w:szCs w:val="24"/>
              </w:rPr>
              <w:t xml:space="preserve"> </w:t>
            </w:r>
          </w:p>
          <w:p w14:paraId="4CA8CE82" w14:textId="3DD85512" w:rsidR="00875ACB" w:rsidRPr="006465C3" w:rsidRDefault="00875ACB" w:rsidP="009321A8">
            <w:pPr>
              <w:pStyle w:val="Heading1"/>
              <w:spacing w:after="0"/>
              <w:rPr>
                <w:szCs w:val="22"/>
              </w:rPr>
            </w:pPr>
          </w:p>
          <w:p w14:paraId="55DB8B3B" w14:textId="63BC2767" w:rsidR="009321A8" w:rsidRPr="006465C3" w:rsidRDefault="00EF3D61" w:rsidP="009321A8">
            <w:pPr>
              <w:keepNext/>
              <w:keepLines/>
              <w:spacing w:after="0" w:line="240" w:lineRule="auto"/>
              <w:outlineLvl w:val="1"/>
              <w:rPr>
                <w:color w:val="auto"/>
              </w:rPr>
            </w:pPr>
            <w:r>
              <w:rPr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0424839" wp14:editId="7D111C1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29845</wp:posOffset>
                      </wp:positionV>
                      <wp:extent cx="133350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A7AC1" id="Straight Connector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2.35pt" to="106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YmmAEAAIg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27948FF" w14:textId="2E981C2D" w:rsidR="009321A8" w:rsidRPr="009321A8" w:rsidRDefault="009321A8" w:rsidP="009321A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9321A8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  <w:p w14:paraId="2BC5D585" w14:textId="73C7A31F" w:rsidR="00A67D16" w:rsidRPr="00A67D16" w:rsidRDefault="009321A8" w:rsidP="00A67D16">
            <w:pPr>
              <w:autoSpaceDE w:val="0"/>
              <w:autoSpaceDN w:val="0"/>
              <w:adjustRightInd w:val="0"/>
              <w:spacing w:after="330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9321A8">
              <w:rPr>
                <w:rFonts w:eastAsiaTheme="minorHAnsi"/>
                <w:color w:val="262626" w:themeColor="text1" w:themeTint="D9"/>
                <w:lang w:eastAsia="en-US"/>
              </w:rPr>
              <w:t>Introduction of Internet of Things – NPTEL (12 Weeks)</w:t>
            </w:r>
            <w:r w:rsidRPr="00EF3D61">
              <w:rPr>
                <w:rFonts w:eastAsiaTheme="minorHAnsi"/>
                <w:color w:val="262626" w:themeColor="text1" w:themeTint="D9"/>
                <w:lang w:eastAsia="en-US"/>
              </w:rPr>
              <w:t>.</w:t>
            </w:r>
          </w:p>
          <w:p w14:paraId="5F9D1A65" w14:textId="21733B78" w:rsidR="00A67D16" w:rsidRPr="00A67D16" w:rsidRDefault="00A67D16" w:rsidP="00A67D16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333333" w:themeColor="background2" w:themeShade="80"/>
                <w:lang w:eastAsia="en-US"/>
              </w:rPr>
            </w:pPr>
            <w:r w:rsidRPr="00A67D16">
              <w:rPr>
                <w:rFonts w:eastAsiaTheme="minorHAnsi"/>
                <w:color w:val="333333" w:themeColor="background2" w:themeShade="80"/>
                <w:lang w:eastAsia="en-US"/>
              </w:rPr>
              <w:t>EXPLORING</w:t>
            </w:r>
            <w:r w:rsidRPr="003B42A5">
              <w:rPr>
                <w:rFonts w:eastAsiaTheme="minorHAnsi"/>
                <w:color w:val="333333" w:themeColor="background2" w:themeShade="80"/>
                <w:lang w:eastAsia="en-US"/>
              </w:rPr>
              <w:t xml:space="preserve"> </w:t>
            </w:r>
            <w:r w:rsidRPr="00A67D16">
              <w:rPr>
                <w:rFonts w:eastAsiaTheme="minorHAnsi"/>
                <w:color w:val="333333" w:themeColor="background2" w:themeShade="80"/>
                <w:lang w:eastAsia="en-US"/>
              </w:rPr>
              <w:t>R PROGRAMING</w:t>
            </w:r>
            <w:r w:rsidR="003B42A5">
              <w:rPr>
                <w:rFonts w:eastAsiaTheme="minorHAnsi"/>
                <w:color w:val="333333" w:themeColor="background2" w:themeShade="80"/>
                <w:lang w:eastAsia="en-US"/>
              </w:rPr>
              <w:t xml:space="preserve">- </w:t>
            </w:r>
            <w:r w:rsidRPr="00A67D16">
              <w:rPr>
                <w:rFonts w:eastAsiaTheme="minorHAnsi"/>
                <w:color w:val="333333" w:themeColor="background2" w:themeShade="80"/>
                <w:lang w:eastAsia="en-US"/>
              </w:rPr>
              <w:t>TUTOR JOES Computer Education</w:t>
            </w:r>
            <w:r w:rsidR="003B42A5">
              <w:rPr>
                <w:rFonts w:eastAsiaTheme="minorHAnsi"/>
                <w:color w:val="333333" w:themeColor="background2" w:themeShade="80"/>
                <w:lang w:eastAsia="en-US"/>
              </w:rPr>
              <w:t xml:space="preserve">                                        </w:t>
            </w:r>
            <w:r w:rsidR="003B42A5" w:rsidRPr="003B42A5">
              <w:rPr>
                <w:rFonts w:eastAsiaTheme="minorHAnsi"/>
                <w:color w:val="333333" w:themeColor="background2" w:themeShade="80"/>
                <w:lang w:eastAsia="en-US"/>
              </w:rPr>
              <w:t>(4</w:t>
            </w:r>
            <w:r w:rsidR="003B42A5">
              <w:rPr>
                <w:rFonts w:eastAsiaTheme="minorHAnsi"/>
                <w:color w:val="333333" w:themeColor="background2" w:themeShade="80"/>
                <w:lang w:eastAsia="en-US"/>
              </w:rPr>
              <w:t xml:space="preserve"> Weeks).</w:t>
            </w:r>
          </w:p>
          <w:p w14:paraId="31731D4D" w14:textId="755E721E" w:rsidR="003A5753" w:rsidRPr="009321A8" w:rsidRDefault="003A5753" w:rsidP="009321A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auto"/>
                <w:sz w:val="23"/>
                <w:szCs w:val="23"/>
                <w:lang w:eastAsia="en-US"/>
              </w:rPr>
            </w:pPr>
          </w:p>
          <w:p w14:paraId="0251473F" w14:textId="57393B3D" w:rsidR="00AF074E" w:rsidRPr="003B42A5" w:rsidRDefault="00AF074E" w:rsidP="009321A8">
            <w:pPr>
              <w:spacing w:after="0"/>
              <w:rPr>
                <w:color w:val="auto"/>
              </w:rPr>
            </w:pPr>
            <w:r w:rsidRPr="006465C3">
              <w:rPr>
                <w:color w:val="auto"/>
              </w:rPr>
              <w:t xml:space="preserve"> </w:t>
            </w:r>
          </w:p>
          <w:p w14:paraId="4A6211AE" w14:textId="00642034" w:rsidR="009321A8" w:rsidRPr="00EF3D61" w:rsidRDefault="009321A8" w:rsidP="009321A8">
            <w:pPr>
              <w:pStyle w:val="Heading1"/>
              <w:spacing w:after="0"/>
              <w:rPr>
                <w:spacing w:val="40"/>
                <w:sz w:val="24"/>
                <w:szCs w:val="24"/>
              </w:rPr>
            </w:pPr>
            <w:r w:rsidRPr="00EF3D61">
              <w:rPr>
                <w:spacing w:val="40"/>
                <w:sz w:val="24"/>
                <w:szCs w:val="24"/>
              </w:rPr>
              <w:t xml:space="preserve"> PROJECT</w:t>
            </w:r>
            <w:r w:rsidRPr="00EF3D61">
              <w:rPr>
                <w:spacing w:val="40"/>
                <w:sz w:val="24"/>
                <w:szCs w:val="24"/>
              </w:rPr>
              <w:t xml:space="preserve">  </w:t>
            </w:r>
          </w:p>
          <w:p w14:paraId="7EC91769" w14:textId="1C34281C" w:rsidR="009321A8" w:rsidRPr="009321A8" w:rsidRDefault="003B42A5" w:rsidP="009321A8">
            <w:pPr>
              <w:keepNext/>
              <w:keepLines/>
              <w:spacing w:after="0" w:line="240" w:lineRule="auto"/>
              <w:outlineLvl w:val="1"/>
              <w:rPr>
                <w:color w:val="auto"/>
              </w:rPr>
            </w:pPr>
            <w:r>
              <w:rPr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1D6F6E7" wp14:editId="13527E1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111760</wp:posOffset>
                      </wp:positionV>
                      <wp:extent cx="76962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6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4B68D" id="Straight Connector 1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8.8pt" to="64.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39407C4" w14:textId="77777777" w:rsidR="009321A8" w:rsidRPr="009321A8" w:rsidRDefault="009321A8" w:rsidP="009321A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9321A8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  <w:p w14:paraId="60FA9DFA" w14:textId="3B495C88" w:rsidR="009321A8" w:rsidRPr="00EF3D61" w:rsidRDefault="009321A8" w:rsidP="009321A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bCs/>
                <w:color w:val="262626" w:themeColor="text1" w:themeTint="D9"/>
                <w:lang w:eastAsia="en-US"/>
              </w:rPr>
            </w:pPr>
            <w:r w:rsidRPr="009321A8">
              <w:rPr>
                <w:rFonts w:eastAsiaTheme="minorHAnsi"/>
                <w:b/>
                <w:bCs/>
                <w:color w:val="262626" w:themeColor="text1" w:themeTint="D9"/>
                <w:lang w:eastAsia="en-US"/>
              </w:rPr>
              <w:t xml:space="preserve">SMART BUS PASS </w:t>
            </w:r>
          </w:p>
          <w:p w14:paraId="086FA17B" w14:textId="77777777" w:rsidR="009321A8" w:rsidRPr="009321A8" w:rsidRDefault="009321A8" w:rsidP="009321A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</w:p>
          <w:p w14:paraId="12A42B63" w14:textId="098B6D5E" w:rsidR="00AF074E" w:rsidRPr="006465C3" w:rsidRDefault="009321A8" w:rsidP="009321A8">
            <w:pPr>
              <w:spacing w:after="0"/>
              <w:rPr>
                <w:color w:val="auto"/>
              </w:rPr>
            </w:pPr>
            <w:r w:rsidRPr="00EF3D61">
              <w:rPr>
                <w:rFonts w:eastAsiaTheme="minorHAnsi"/>
                <w:color w:val="262626" w:themeColor="text1" w:themeTint="D9"/>
                <w:lang w:eastAsia="en-US"/>
              </w:rPr>
              <w:t>This website allows to people can apply and renew their bus pass through this website. Using Python 2023.</w:t>
            </w:r>
          </w:p>
        </w:tc>
      </w:tr>
      <w:tr w:rsidR="006465C3" w:rsidRPr="006465C3" w14:paraId="198ACE3F" w14:textId="77777777" w:rsidTr="00AF074E">
        <w:trPr>
          <w:trHeight w:val="1833"/>
        </w:trPr>
        <w:tc>
          <w:tcPr>
            <w:tcW w:w="3510" w:type="dxa"/>
            <w:shd w:val="clear" w:color="auto" w:fill="auto"/>
          </w:tcPr>
          <w:p w14:paraId="6A32DD37" w14:textId="51AA8619" w:rsidR="006465C3" w:rsidRPr="00EF3D61" w:rsidRDefault="006465C3" w:rsidP="006465C3">
            <w:pPr>
              <w:pStyle w:val="Heading1"/>
              <w:spacing w:after="0"/>
              <w:rPr>
                <w:spacing w:val="40"/>
                <w:sz w:val="24"/>
                <w:szCs w:val="24"/>
              </w:rPr>
            </w:pPr>
            <w:r w:rsidRPr="00EF3D61">
              <w:rPr>
                <w:spacing w:val="40"/>
                <w:sz w:val="24"/>
                <w:szCs w:val="24"/>
              </w:rPr>
              <w:t>LANGUAGES</w:t>
            </w:r>
            <w:r w:rsidRPr="00EF3D61">
              <w:rPr>
                <w:spacing w:val="40"/>
                <w:sz w:val="24"/>
                <w:szCs w:val="24"/>
              </w:rPr>
              <w:t xml:space="preserve"> </w:t>
            </w:r>
          </w:p>
          <w:p w14:paraId="5ECB79BD" w14:textId="2A11EE94" w:rsidR="003A5753" w:rsidRPr="003A5753" w:rsidRDefault="00AF074E" w:rsidP="003A5753">
            <w:pPr>
              <w:keepNext/>
              <w:keepLines/>
              <w:spacing w:line="240" w:lineRule="auto"/>
              <w:outlineLvl w:val="1"/>
              <w:rPr>
                <w:color w:val="auto"/>
              </w:rPr>
            </w:pPr>
            <w:r w:rsidRPr="006465C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7A5188C" wp14:editId="64967200">
                      <wp:extent cx="1039586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95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C4E554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8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lcmQEAAIgDAAAOAAAAZHJzL2Uyb0RvYy54bWysU9uO0zAQfUfiHyy/06SLWC1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0A405F" w14:textId="77777777" w:rsidR="003A5753" w:rsidRPr="003A5753" w:rsidRDefault="003A5753" w:rsidP="003A5753">
            <w:pPr>
              <w:autoSpaceDE w:val="0"/>
              <w:autoSpaceDN w:val="0"/>
              <w:adjustRightInd w:val="0"/>
              <w:spacing w:after="181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 xml:space="preserve">Tamil </w:t>
            </w:r>
          </w:p>
          <w:p w14:paraId="075447E5" w14:textId="77777777" w:rsidR="003A5753" w:rsidRPr="003A5753" w:rsidRDefault="003A5753" w:rsidP="003A5753">
            <w:pPr>
              <w:autoSpaceDE w:val="0"/>
              <w:autoSpaceDN w:val="0"/>
              <w:adjustRightInd w:val="0"/>
              <w:spacing w:after="181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 xml:space="preserve">Malayalam </w:t>
            </w:r>
          </w:p>
          <w:p w14:paraId="4756C554" w14:textId="5E3B8863" w:rsidR="003A5753" w:rsidRPr="00EF3D61" w:rsidRDefault="003A5753" w:rsidP="003A575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 xml:space="preserve">English </w:t>
            </w:r>
          </w:p>
          <w:p w14:paraId="2CEC1CE7" w14:textId="7805B1C9" w:rsidR="003A5753" w:rsidRPr="006465C3" w:rsidRDefault="003A5753" w:rsidP="003A575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auto"/>
                <w:sz w:val="23"/>
                <w:szCs w:val="23"/>
                <w:lang w:eastAsia="en-US"/>
              </w:rPr>
            </w:pPr>
          </w:p>
          <w:p w14:paraId="0D8264BB" w14:textId="77777777" w:rsidR="003A5753" w:rsidRPr="006465C3" w:rsidRDefault="003A5753" w:rsidP="003A575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auto"/>
                <w:sz w:val="23"/>
                <w:szCs w:val="23"/>
                <w:lang w:eastAsia="en-US"/>
              </w:rPr>
            </w:pPr>
          </w:p>
          <w:p w14:paraId="7C2C742E" w14:textId="5071F07C" w:rsidR="003A5753" w:rsidRPr="006465C3" w:rsidRDefault="003A5753" w:rsidP="003A575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auto"/>
                <w:sz w:val="23"/>
                <w:szCs w:val="23"/>
                <w:lang w:eastAsia="en-US"/>
              </w:rPr>
            </w:pPr>
          </w:p>
          <w:p w14:paraId="43BDC9B9" w14:textId="2AE7F6E4" w:rsidR="003A5753" w:rsidRPr="00EF3D61" w:rsidRDefault="006465C3" w:rsidP="006465C3">
            <w:pPr>
              <w:pStyle w:val="Heading1"/>
              <w:spacing w:after="0"/>
              <w:rPr>
                <w:spacing w:val="40"/>
                <w:sz w:val="24"/>
                <w:szCs w:val="24"/>
              </w:rPr>
            </w:pPr>
            <w:r w:rsidRPr="00EF3D61">
              <w:rPr>
                <w:spacing w:val="40"/>
                <w:sz w:val="24"/>
                <w:szCs w:val="24"/>
              </w:rPr>
              <w:t>QUALITIES</w:t>
            </w:r>
          </w:p>
          <w:p w14:paraId="69BC5DC3" w14:textId="711AC3B9" w:rsidR="003A5753" w:rsidRPr="003A5753" w:rsidRDefault="003A5753" w:rsidP="003A5753">
            <w:pPr>
              <w:keepNext/>
              <w:keepLines/>
              <w:spacing w:line="240" w:lineRule="auto"/>
              <w:outlineLvl w:val="1"/>
              <w:rPr>
                <w:color w:val="auto"/>
              </w:rPr>
            </w:pPr>
            <w:r w:rsidRPr="006465C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206018B" wp14:editId="1C2BA443">
                      <wp:extent cx="891540" cy="7620"/>
                      <wp:effectExtent l="0" t="0" r="22860" b="30480"/>
                      <wp:docPr id="10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15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DE6C56" id="Straight Connector 5" o:spid="_x0000_s1026" alt="Decorativ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0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65E544" w14:textId="77777777" w:rsidR="003A5753" w:rsidRPr="003A5753" w:rsidRDefault="003A5753" w:rsidP="003A5753">
            <w:pPr>
              <w:autoSpaceDE w:val="0"/>
              <w:autoSpaceDN w:val="0"/>
              <w:adjustRightInd w:val="0"/>
              <w:spacing w:after="181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 xml:space="preserve">Efficient Worker </w:t>
            </w:r>
          </w:p>
          <w:p w14:paraId="32196355" w14:textId="77777777" w:rsidR="003A5753" w:rsidRPr="003A5753" w:rsidRDefault="003A5753" w:rsidP="003A5753">
            <w:pPr>
              <w:autoSpaceDE w:val="0"/>
              <w:autoSpaceDN w:val="0"/>
              <w:adjustRightInd w:val="0"/>
              <w:spacing w:after="181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 xml:space="preserve">Positive Thinker </w:t>
            </w:r>
          </w:p>
          <w:p w14:paraId="130470A6" w14:textId="77777777" w:rsidR="003A5753" w:rsidRPr="003A5753" w:rsidRDefault="003A5753" w:rsidP="003A5753">
            <w:pPr>
              <w:autoSpaceDE w:val="0"/>
              <w:autoSpaceDN w:val="0"/>
              <w:adjustRightInd w:val="0"/>
              <w:spacing w:after="181" w:line="240" w:lineRule="auto"/>
              <w:rPr>
                <w:rFonts w:eastAsiaTheme="minorHAnsi"/>
                <w:color w:val="262626" w:themeColor="text1" w:themeTint="D9"/>
                <w:lang w:eastAsia="en-US"/>
              </w:rPr>
            </w:pPr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 xml:space="preserve">Problem Solving </w:t>
            </w:r>
          </w:p>
          <w:p w14:paraId="5C8ED2DD" w14:textId="036BF611" w:rsidR="00AF074E" w:rsidRPr="006465C3" w:rsidRDefault="003A5753" w:rsidP="003A575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auto"/>
                <w:lang w:eastAsia="en-US"/>
              </w:rPr>
            </w:pPr>
            <w:proofErr w:type="gramStart"/>
            <w:r w:rsidRPr="003A5753">
              <w:rPr>
                <w:rFonts w:eastAsiaTheme="minorHAnsi"/>
                <w:color w:val="262626" w:themeColor="text1" w:themeTint="D9"/>
                <w:lang w:eastAsia="en-US"/>
              </w:rPr>
              <w:t>Team Work</w:t>
            </w:r>
            <w:proofErr w:type="gramEnd"/>
          </w:p>
        </w:tc>
        <w:tc>
          <w:tcPr>
            <w:tcW w:w="7200" w:type="dxa"/>
            <w:vMerge/>
            <w:shd w:val="clear" w:color="auto" w:fill="auto"/>
          </w:tcPr>
          <w:p w14:paraId="6E3C475E" w14:textId="77777777" w:rsidR="00AF074E" w:rsidRPr="006465C3" w:rsidRDefault="00AF074E" w:rsidP="00AF074E">
            <w:pPr>
              <w:rPr>
                <w:color w:val="auto"/>
              </w:rPr>
            </w:pPr>
          </w:p>
        </w:tc>
      </w:tr>
      <w:tr w:rsidR="006465C3" w:rsidRPr="006465C3" w14:paraId="0BC18ED0" w14:textId="77777777" w:rsidTr="00AF074E">
        <w:trPr>
          <w:trHeight w:val="1833"/>
        </w:trPr>
        <w:tc>
          <w:tcPr>
            <w:tcW w:w="3510" w:type="dxa"/>
            <w:shd w:val="clear" w:color="auto" w:fill="auto"/>
          </w:tcPr>
          <w:p w14:paraId="2D6965AD" w14:textId="77777777" w:rsidR="00AF074E" w:rsidRPr="006465C3" w:rsidRDefault="00AF074E" w:rsidP="00AF074E">
            <w:pPr>
              <w:pStyle w:val="Heading1"/>
            </w:pPr>
          </w:p>
        </w:tc>
        <w:tc>
          <w:tcPr>
            <w:tcW w:w="7200" w:type="dxa"/>
            <w:shd w:val="clear" w:color="auto" w:fill="auto"/>
          </w:tcPr>
          <w:p w14:paraId="3F6E766A" w14:textId="77777777" w:rsidR="00AF074E" w:rsidRPr="006465C3" w:rsidRDefault="00AF074E" w:rsidP="00AF074E">
            <w:pPr>
              <w:rPr>
                <w:color w:val="auto"/>
              </w:rPr>
            </w:pPr>
          </w:p>
        </w:tc>
      </w:tr>
    </w:tbl>
    <w:p w14:paraId="3361FBF1" w14:textId="777956BE" w:rsidR="0036697C" w:rsidRPr="006465C3" w:rsidRDefault="0036697C" w:rsidP="00262B06">
      <w:pPr>
        <w:rPr>
          <w:color w:val="auto"/>
        </w:rPr>
      </w:pPr>
    </w:p>
    <w:sectPr w:rsidR="0036697C" w:rsidRPr="006465C3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D957" w14:textId="77777777" w:rsidR="00AF074E" w:rsidRDefault="00AF074E" w:rsidP="00BA3E51">
      <w:r>
        <w:separator/>
      </w:r>
    </w:p>
  </w:endnote>
  <w:endnote w:type="continuationSeparator" w:id="0">
    <w:p w14:paraId="6B4C947F" w14:textId="77777777" w:rsidR="00AF074E" w:rsidRDefault="00AF074E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DF33C" w14:textId="77777777" w:rsidR="00AF074E" w:rsidRDefault="00AF074E" w:rsidP="00BA3E51">
      <w:r>
        <w:separator/>
      </w:r>
    </w:p>
  </w:footnote>
  <w:footnote w:type="continuationSeparator" w:id="0">
    <w:p w14:paraId="24B84716" w14:textId="77777777" w:rsidR="00AF074E" w:rsidRDefault="00AF074E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1928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AE9F1C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A3AEB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E62A5F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A6FFF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64209B"/>
    <w:multiLevelType w:val="hybridMultilevel"/>
    <w:tmpl w:val="3F262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27940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502B74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10"/>
  </w:num>
  <w:num w:numId="2" w16cid:durableId="406080148">
    <w:abstractNumId w:val="7"/>
  </w:num>
  <w:num w:numId="3" w16cid:durableId="1318606986">
    <w:abstractNumId w:val="11"/>
  </w:num>
  <w:num w:numId="4" w16cid:durableId="2034383814">
    <w:abstractNumId w:val="5"/>
  </w:num>
  <w:num w:numId="5" w16cid:durableId="1504590157">
    <w:abstractNumId w:val="12"/>
  </w:num>
  <w:num w:numId="6" w16cid:durableId="1175456799">
    <w:abstractNumId w:val="6"/>
  </w:num>
  <w:num w:numId="7" w16cid:durableId="209725988">
    <w:abstractNumId w:val="3"/>
  </w:num>
  <w:num w:numId="8" w16cid:durableId="1956210687">
    <w:abstractNumId w:val="8"/>
  </w:num>
  <w:num w:numId="9" w16cid:durableId="1757357973">
    <w:abstractNumId w:val="2"/>
  </w:num>
  <w:num w:numId="10" w16cid:durableId="1500851394">
    <w:abstractNumId w:val="0"/>
  </w:num>
  <w:num w:numId="11" w16cid:durableId="957641672">
    <w:abstractNumId w:val="1"/>
  </w:num>
  <w:num w:numId="12" w16cid:durableId="1912688437">
    <w:abstractNumId w:val="4"/>
  </w:num>
  <w:num w:numId="13" w16cid:durableId="3418549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4E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A5753"/>
    <w:rsid w:val="003B42A5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520C5D"/>
    <w:rsid w:val="00535F8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605ECC"/>
    <w:rsid w:val="006175E6"/>
    <w:rsid w:val="00645019"/>
    <w:rsid w:val="006465C3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75ACB"/>
    <w:rsid w:val="00882F23"/>
    <w:rsid w:val="0089047A"/>
    <w:rsid w:val="008A1020"/>
    <w:rsid w:val="008A1250"/>
    <w:rsid w:val="008A1FCF"/>
    <w:rsid w:val="008B1112"/>
    <w:rsid w:val="008C78F5"/>
    <w:rsid w:val="008E5A9E"/>
    <w:rsid w:val="00914419"/>
    <w:rsid w:val="009321A8"/>
    <w:rsid w:val="00962E61"/>
    <w:rsid w:val="0098447D"/>
    <w:rsid w:val="00984A59"/>
    <w:rsid w:val="00986331"/>
    <w:rsid w:val="009A6667"/>
    <w:rsid w:val="009A707B"/>
    <w:rsid w:val="009B2B04"/>
    <w:rsid w:val="009C7105"/>
    <w:rsid w:val="00A122BB"/>
    <w:rsid w:val="00A37F9E"/>
    <w:rsid w:val="00A66A59"/>
    <w:rsid w:val="00A67D16"/>
    <w:rsid w:val="00A83E7B"/>
    <w:rsid w:val="00A8656F"/>
    <w:rsid w:val="00AB7FE5"/>
    <w:rsid w:val="00AC1E5A"/>
    <w:rsid w:val="00AF074E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20245"/>
    <w:rsid w:val="00E216D4"/>
    <w:rsid w:val="00E32A75"/>
    <w:rsid w:val="00E4379F"/>
    <w:rsid w:val="00E65596"/>
    <w:rsid w:val="00E67A2D"/>
    <w:rsid w:val="00E72A6A"/>
    <w:rsid w:val="00E93829"/>
    <w:rsid w:val="00EA0042"/>
    <w:rsid w:val="00EB1D1B"/>
    <w:rsid w:val="00EF3D61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E5E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4E"/>
    <w:pPr>
      <w:spacing w:before="0"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paragraph" w:customStyle="1" w:styleId="Default">
    <w:name w:val="Default"/>
    <w:rsid w:val="00875ACB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th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59D53DC4084625B98AAC706837A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F45A0-4182-4728-BD65-E4B062F12796}"/>
      </w:docPartPr>
      <w:docPartBody>
        <w:p w:rsidR="00000000" w:rsidRDefault="00996BA5" w:rsidP="00996BA5">
          <w:pPr>
            <w:pStyle w:val="F859D53DC4084625B98AAC706837A97A"/>
          </w:pPr>
          <w:r w:rsidRPr="00173B36">
            <w:t>CONTACT</w:t>
          </w:r>
        </w:p>
      </w:docPartBody>
    </w:docPart>
    <w:docPart>
      <w:docPartPr>
        <w:name w:val="EEB0AE4B655A48DD812E900069C32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D6A1E-836D-47B9-B8FE-0D3ABE87255B}"/>
      </w:docPartPr>
      <w:docPartBody>
        <w:p w:rsidR="00000000" w:rsidRDefault="00996BA5" w:rsidP="00996BA5">
          <w:pPr>
            <w:pStyle w:val="EEB0AE4B655A48DD812E900069C32421"/>
          </w:pPr>
          <w:r w:rsidRPr="00173B36">
            <w:t>PROFILE</w:t>
          </w:r>
        </w:p>
      </w:docPartBody>
    </w:docPart>
    <w:docPart>
      <w:docPartPr>
        <w:name w:val="AE560F2163984599A0194D1F178A4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7E5B4-3DDA-4561-AC08-3F6D04C51711}"/>
      </w:docPartPr>
      <w:docPartBody>
        <w:p w:rsidR="00000000" w:rsidRDefault="00996BA5" w:rsidP="00996BA5">
          <w:pPr>
            <w:pStyle w:val="AE560F2163984599A0194D1F178A4B57"/>
          </w:pPr>
          <w:r w:rsidRPr="00173B3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A5"/>
    <w:rsid w:val="0099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3D9066783A4D618BEC73B4B50D989F">
    <w:name w:val="2D3D9066783A4D618BEC73B4B50D989F"/>
  </w:style>
  <w:style w:type="paragraph" w:styleId="Subtitle">
    <w:name w:val="Subtitle"/>
    <w:basedOn w:val="Normal"/>
    <w:next w:val="Normal"/>
    <w:link w:val="SubtitleChar"/>
    <w:uiPriority w:val="11"/>
    <w:qFormat/>
    <w:rsid w:val="00996BA5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96BA5"/>
    <w:rPr>
      <w:rFonts w:asciiTheme="majorHAnsi" w:hAnsiTheme="majorHAnsi" w:cs="Times New Roman (Body CS)"/>
      <w:caps/>
      <w:color w:val="000000" w:themeColor="text1"/>
      <w:sz w:val="24"/>
      <w:szCs w:val="18"/>
      <w:lang w:val="en-US" w:eastAsia="en-US"/>
    </w:rPr>
  </w:style>
  <w:style w:type="paragraph" w:customStyle="1" w:styleId="660B74E2F94E4C50A0D737BF33872A1C">
    <w:name w:val="660B74E2F94E4C50A0D737BF33872A1C"/>
  </w:style>
  <w:style w:type="paragraph" w:customStyle="1" w:styleId="DC160C01F89D4C2A846AC7058BB3DDBF">
    <w:name w:val="DC160C01F89D4C2A846AC7058BB3DDBF"/>
  </w:style>
  <w:style w:type="paragraph" w:customStyle="1" w:styleId="ACEAAC3EE7A74196B1DAC5ECC304CF18">
    <w:name w:val="ACEAAC3EE7A74196B1DAC5ECC304CF18"/>
  </w:style>
  <w:style w:type="paragraph" w:customStyle="1" w:styleId="B7BFA7C9ED8C469994F32148AB08D247">
    <w:name w:val="B7BFA7C9ED8C469994F32148AB08D247"/>
  </w:style>
  <w:style w:type="paragraph" w:customStyle="1" w:styleId="B86468D022544949B811AB9325DF9280">
    <w:name w:val="B86468D022544949B811AB9325DF9280"/>
  </w:style>
  <w:style w:type="paragraph" w:customStyle="1" w:styleId="657935222B2A4A7781BBE8D64BB5780D">
    <w:name w:val="657935222B2A4A7781BBE8D64BB5780D"/>
  </w:style>
  <w:style w:type="paragraph" w:customStyle="1" w:styleId="E8C1F15B58A5446FB5483C5780898167">
    <w:name w:val="E8C1F15B58A5446FB5483C5780898167"/>
  </w:style>
  <w:style w:type="paragraph" w:customStyle="1" w:styleId="CC50D07296774211B107559E1DD9FFD0">
    <w:name w:val="CC50D07296774211B107559E1DD9FFD0"/>
  </w:style>
  <w:style w:type="paragraph" w:customStyle="1" w:styleId="8712B801FACA4BE1818DB751A22F7BF3">
    <w:name w:val="8712B801FACA4BE1818DB751A22F7BF3"/>
  </w:style>
  <w:style w:type="paragraph" w:customStyle="1" w:styleId="E284B11540FE4DBC800FB24691DF48F7">
    <w:name w:val="E284B11540FE4DBC800FB24691DF48F7"/>
  </w:style>
  <w:style w:type="paragraph" w:customStyle="1" w:styleId="CB306CE51DBF4523A8D809753DB083A1">
    <w:name w:val="CB306CE51DBF4523A8D809753DB083A1"/>
  </w:style>
  <w:style w:type="paragraph" w:customStyle="1" w:styleId="B57157F35B9746DCADC954E0DDFC1CC7">
    <w:name w:val="B57157F35B9746DCADC954E0DDFC1CC7"/>
  </w:style>
  <w:style w:type="paragraph" w:customStyle="1" w:styleId="961855C25F3648139AEA829BDFC3D95A">
    <w:name w:val="961855C25F3648139AEA829BDFC3D95A"/>
  </w:style>
  <w:style w:type="paragraph" w:customStyle="1" w:styleId="207D30E1900945D6B529F50B93D358DC">
    <w:name w:val="207D30E1900945D6B529F50B93D358DC"/>
  </w:style>
  <w:style w:type="paragraph" w:customStyle="1" w:styleId="B4CA5460CBBB4FB3B88ADE83353DB372">
    <w:name w:val="B4CA5460CBBB4FB3B88ADE83353DB372"/>
  </w:style>
  <w:style w:type="paragraph" w:customStyle="1" w:styleId="F9CA4D7A77C5433481B57CF400A68F04">
    <w:name w:val="F9CA4D7A77C5433481B57CF400A68F04"/>
  </w:style>
  <w:style w:type="paragraph" w:customStyle="1" w:styleId="D863F6F391BC43468B52B27093E67781">
    <w:name w:val="D863F6F391BC43468B52B27093E67781"/>
  </w:style>
  <w:style w:type="paragraph" w:customStyle="1" w:styleId="BAF24C15C8474B9AA2F4522427C1EC5E">
    <w:name w:val="BAF24C15C8474B9AA2F4522427C1EC5E"/>
  </w:style>
  <w:style w:type="paragraph" w:customStyle="1" w:styleId="7175B3336EBD44C7AA74114EA4250E3A">
    <w:name w:val="7175B3336EBD44C7AA74114EA4250E3A"/>
  </w:style>
  <w:style w:type="paragraph" w:customStyle="1" w:styleId="F26151F30F554147A51740E5964AA635">
    <w:name w:val="F26151F30F554147A51740E5964AA635"/>
  </w:style>
  <w:style w:type="paragraph" w:customStyle="1" w:styleId="93999948FF76400BA4FCBFAEF747BA3D">
    <w:name w:val="93999948FF76400BA4FCBFAEF747BA3D"/>
  </w:style>
  <w:style w:type="paragraph" w:customStyle="1" w:styleId="03180DA3625147C7BE7E2D4E85D70C6C">
    <w:name w:val="03180DA3625147C7BE7E2D4E85D70C6C"/>
  </w:style>
  <w:style w:type="paragraph" w:customStyle="1" w:styleId="EF2D825F48724E4291BF55A1DF20222A">
    <w:name w:val="EF2D825F48724E4291BF55A1DF20222A"/>
  </w:style>
  <w:style w:type="paragraph" w:customStyle="1" w:styleId="48E63AE1FD8F40D0AD8604C4DD5D3E4C">
    <w:name w:val="48E63AE1FD8F40D0AD8604C4DD5D3E4C"/>
  </w:style>
  <w:style w:type="paragraph" w:customStyle="1" w:styleId="7869D35E0C644D878D25E524E3425E1A">
    <w:name w:val="7869D35E0C644D878D25E524E3425E1A"/>
  </w:style>
  <w:style w:type="paragraph" w:customStyle="1" w:styleId="B4C7C0CA5D4E4CBD87806761890CD82F">
    <w:name w:val="B4C7C0CA5D4E4CBD87806761890CD82F"/>
  </w:style>
  <w:style w:type="paragraph" w:customStyle="1" w:styleId="5A20CF52193F4992BC8EF0CBCE6684AD">
    <w:name w:val="5A20CF52193F4992BC8EF0CBCE6684AD"/>
  </w:style>
  <w:style w:type="paragraph" w:customStyle="1" w:styleId="57CD6F9FB61444D795FDA864903BB3C5">
    <w:name w:val="57CD6F9FB61444D795FDA864903BB3C5"/>
  </w:style>
  <w:style w:type="paragraph" w:customStyle="1" w:styleId="1703CEC22940437DB3829322795836CB">
    <w:name w:val="1703CEC22940437DB3829322795836CB"/>
  </w:style>
  <w:style w:type="paragraph" w:customStyle="1" w:styleId="ADFCF0CDDDE341AC9533AEEF34D2B27B">
    <w:name w:val="ADFCF0CDDDE341AC9533AEEF34D2B27B"/>
  </w:style>
  <w:style w:type="paragraph" w:customStyle="1" w:styleId="5EACF86C7A6E4A498781AD9CDEDDB6D4">
    <w:name w:val="5EACF86C7A6E4A498781AD9CDEDDB6D4"/>
  </w:style>
  <w:style w:type="paragraph" w:customStyle="1" w:styleId="D21517471B204CB69C0B8EA0DE06EDC6">
    <w:name w:val="D21517471B204CB69C0B8EA0DE06EDC6"/>
    <w:rsid w:val="00996BA5"/>
  </w:style>
  <w:style w:type="paragraph" w:customStyle="1" w:styleId="F859D53DC4084625B98AAC706837A97A">
    <w:name w:val="F859D53DC4084625B98AAC706837A97A"/>
    <w:rsid w:val="00996BA5"/>
  </w:style>
  <w:style w:type="paragraph" w:customStyle="1" w:styleId="663693C0F0704845A71075CD9B7C74C4">
    <w:name w:val="663693C0F0704845A71075CD9B7C74C4"/>
    <w:rsid w:val="00996BA5"/>
  </w:style>
  <w:style w:type="paragraph" w:customStyle="1" w:styleId="D1BCB3F9AB4940A0BA10D502B9A38347">
    <w:name w:val="D1BCB3F9AB4940A0BA10D502B9A38347"/>
    <w:rsid w:val="00996BA5"/>
  </w:style>
  <w:style w:type="paragraph" w:customStyle="1" w:styleId="0CBED5304D754C0CB05717852E0B8239">
    <w:name w:val="0CBED5304D754C0CB05717852E0B8239"/>
    <w:rsid w:val="00996BA5"/>
  </w:style>
  <w:style w:type="paragraph" w:customStyle="1" w:styleId="EEB0AE4B655A48DD812E900069C32421">
    <w:name w:val="EEB0AE4B655A48DD812E900069C32421"/>
    <w:rsid w:val="00996BA5"/>
  </w:style>
  <w:style w:type="paragraph" w:customStyle="1" w:styleId="17B97B496D544A76B9007D0D78BB6E96">
    <w:name w:val="17B97B496D544A76B9007D0D78BB6E96"/>
    <w:rsid w:val="00996BA5"/>
  </w:style>
  <w:style w:type="paragraph" w:customStyle="1" w:styleId="AE560F2163984599A0194D1F178A4B57">
    <w:name w:val="AE560F2163984599A0194D1F178A4B57"/>
    <w:rsid w:val="00996BA5"/>
  </w:style>
  <w:style w:type="paragraph" w:customStyle="1" w:styleId="D54AEE760B93428293AAEE3FF8664050">
    <w:name w:val="D54AEE760B93428293AAEE3FF8664050"/>
    <w:rsid w:val="00996BA5"/>
  </w:style>
  <w:style w:type="paragraph" w:customStyle="1" w:styleId="EB552421C363430CBA47B0698CBBCAA9">
    <w:name w:val="EB552421C363430CBA47B0698CBBCAA9"/>
    <w:rsid w:val="00996BA5"/>
  </w:style>
  <w:style w:type="paragraph" w:customStyle="1" w:styleId="C5B9C218D7554B64B6FC0286B7F980B9">
    <w:name w:val="C5B9C218D7554B64B6FC0286B7F980B9"/>
    <w:rsid w:val="00996BA5"/>
  </w:style>
  <w:style w:type="paragraph" w:customStyle="1" w:styleId="7EC3236142B641AB810C99A8287E9575">
    <w:name w:val="7EC3236142B641AB810C99A8287E9575"/>
    <w:rsid w:val="00996BA5"/>
  </w:style>
  <w:style w:type="paragraph" w:customStyle="1" w:styleId="5891C9864F05486B96D15E5978A3D2CF">
    <w:name w:val="5891C9864F05486B96D15E5978A3D2CF"/>
    <w:rsid w:val="00996BA5"/>
  </w:style>
  <w:style w:type="paragraph" w:customStyle="1" w:styleId="1219BF00A67B4083A42A684BEDCAB9BA">
    <w:name w:val="1219BF00A67B4083A42A684BEDCAB9BA"/>
    <w:rsid w:val="00996BA5"/>
  </w:style>
  <w:style w:type="paragraph" w:customStyle="1" w:styleId="9D73BD5F08204E9EA35C689971B913E4">
    <w:name w:val="9D73BD5F08204E9EA35C689971B913E4"/>
    <w:rsid w:val="00996BA5"/>
  </w:style>
  <w:style w:type="paragraph" w:customStyle="1" w:styleId="A21DBE295FA447F1928ED60D77B48639">
    <w:name w:val="A21DBE295FA447F1928ED60D77B48639"/>
    <w:rsid w:val="00996BA5"/>
  </w:style>
  <w:style w:type="paragraph" w:customStyle="1" w:styleId="97696C88F825472884B89064F1EFFDBF">
    <w:name w:val="97696C88F825472884B89064F1EFFDBF"/>
    <w:rsid w:val="00996BA5"/>
  </w:style>
  <w:style w:type="paragraph" w:customStyle="1" w:styleId="240A50F337D747648D97E13C7D07F8C8">
    <w:name w:val="240A50F337D747648D97E13C7D07F8C8"/>
    <w:rsid w:val="00996BA5"/>
  </w:style>
  <w:style w:type="paragraph" w:customStyle="1" w:styleId="93574A8297D8412C89DCAF54D8317B51">
    <w:name w:val="93574A8297D8412C89DCAF54D8317B51"/>
    <w:rsid w:val="00996BA5"/>
  </w:style>
  <w:style w:type="paragraph" w:customStyle="1" w:styleId="EA7A2F8B1C54418FB5E4BFF2BDC57DE1">
    <w:name w:val="EA7A2F8B1C54418FB5E4BFF2BDC57DE1"/>
    <w:rsid w:val="00996BA5"/>
  </w:style>
  <w:style w:type="paragraph" w:customStyle="1" w:styleId="FFEA28A456C34FDA85F04CDBC5442EFE">
    <w:name w:val="FFEA28A456C34FDA85F04CDBC5442EFE"/>
    <w:rsid w:val="00996BA5"/>
  </w:style>
  <w:style w:type="paragraph" w:customStyle="1" w:styleId="5544DFBE7B3F44029B82C8E483D4B3A5">
    <w:name w:val="5544DFBE7B3F44029B82C8E483D4B3A5"/>
    <w:rsid w:val="00996BA5"/>
  </w:style>
  <w:style w:type="paragraph" w:customStyle="1" w:styleId="DD00A5C404B149F2A457487CE7081FA3">
    <w:name w:val="DD00A5C404B149F2A457487CE7081FA3"/>
    <w:rsid w:val="00996BA5"/>
  </w:style>
  <w:style w:type="paragraph" w:customStyle="1" w:styleId="A3241F17743C422B90B2F2C389354EDB">
    <w:name w:val="A3241F17743C422B90B2F2C389354EDB"/>
    <w:rsid w:val="00996BA5"/>
  </w:style>
  <w:style w:type="paragraph" w:customStyle="1" w:styleId="A808E5F0003548FD97FDC71A8030566F">
    <w:name w:val="A808E5F0003548FD97FDC71A8030566F"/>
    <w:rsid w:val="00996BA5"/>
  </w:style>
  <w:style w:type="paragraph" w:customStyle="1" w:styleId="CB93007D2D6C4FE591E279B66D63C11E">
    <w:name w:val="CB93007D2D6C4FE591E279B66D63C11E"/>
    <w:rsid w:val="00996BA5"/>
  </w:style>
  <w:style w:type="paragraph" w:customStyle="1" w:styleId="136A729EC7A14321B55C699E41462FE6">
    <w:name w:val="136A729EC7A14321B55C699E41462FE6"/>
    <w:rsid w:val="00996BA5"/>
  </w:style>
  <w:style w:type="paragraph" w:customStyle="1" w:styleId="EC5242189B0641B3B665B722B0E3DD26">
    <w:name w:val="EC5242189B0641B3B665B722B0E3DD26"/>
    <w:rsid w:val="00996BA5"/>
  </w:style>
  <w:style w:type="paragraph" w:customStyle="1" w:styleId="74F760B3C88E4AE4B5DAB037A9B72CF3">
    <w:name w:val="74F760B3C88E4AE4B5DAB037A9B72CF3"/>
    <w:rsid w:val="00996BA5"/>
  </w:style>
  <w:style w:type="paragraph" w:customStyle="1" w:styleId="448289684D80490EBAE4AD3B26B5048F">
    <w:name w:val="448289684D80490EBAE4AD3B26B5048F"/>
    <w:rsid w:val="00996BA5"/>
  </w:style>
  <w:style w:type="paragraph" w:customStyle="1" w:styleId="D61F42EB99B84FDE976B1D9C2BF7A52B">
    <w:name w:val="D61F42EB99B84FDE976B1D9C2BF7A52B"/>
    <w:rsid w:val="00996BA5"/>
  </w:style>
  <w:style w:type="paragraph" w:customStyle="1" w:styleId="7D4DDDC8727E49C9A293FCBFA1F14970">
    <w:name w:val="7D4DDDC8727E49C9A293FCBFA1F14970"/>
    <w:rsid w:val="00996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2024-02-11T05:39:00Z</dcterms:created>
  <dcterms:modified xsi:type="dcterms:W3CDTF">2024-02-11T07:05:00Z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